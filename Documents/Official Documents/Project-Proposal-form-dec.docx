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165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480"/>
        <w:gridCol w:w="3120"/>
        <w:gridCol w:w="240"/>
        <w:gridCol w:w="1800"/>
        <w:gridCol w:w="1920"/>
        <w:gridCol w:w="252"/>
      </w:tblGrid>
      <w:tr w:rsidR="00572609" w:rsidRPr="000933D5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72609" w:rsidRPr="000933D5" w:rsidRDefault="00572609" w:rsidP="00572609">
            <w:pPr>
              <w:pStyle w:val="G-Level-1"/>
              <w:spacing w:after="0" w:line="240" w:lineRule="auto"/>
            </w:pPr>
            <w:r w:rsidRPr="000933D5">
              <w:t>Project Proposal form</w:t>
            </w:r>
          </w:p>
          <w:p w:rsidR="00572609" w:rsidRPr="000933D5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sz w:val="20"/>
              </w:rPr>
            </w:pPr>
          </w:p>
        </w:tc>
      </w:tr>
      <w:tr w:rsidR="007F0DF3" w:rsidRPr="000933D5">
        <w:trPr>
          <w:trHeight w:val="38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B540DE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Esteban Lanza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B540DE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6633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>
        <w:trPr>
          <w:trHeight w:val="11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9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D376A4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Peter Symonds College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382C84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582</w:t>
            </w:r>
            <w:r w:rsidR="00D376A4">
              <w:rPr>
                <w:sz w:val="22"/>
                <w:szCs w:val="22"/>
              </w:rPr>
              <w:t>81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9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 xml:space="preserve">Teacher Assessor 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3877AA">
              <w:rPr>
                <w:sz w:val="22"/>
                <w:szCs w:val="22"/>
              </w:rPr>
              <w:t>Sam Holmes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B540DE" w:rsidP="009403E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10/07/2018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</w:p>
        </w:tc>
      </w:tr>
      <w:tr w:rsidR="007F0DF3" w:rsidRPr="000933D5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8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A36B41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Unit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B540DE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Artefact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</w:tr>
      <w:tr w:rsidR="007F0DF3" w:rsidRPr="000933D5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98"/>
        </w:trPr>
        <w:tc>
          <w:tcPr>
            <w:tcW w:w="2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Proposed project title</w:t>
            </w:r>
          </w:p>
        </w:tc>
        <w:tc>
          <w:tcPr>
            <w:tcW w:w="7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3877AA" w:rsidRDefault="00D74D66" w:rsidP="00D74D66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</w:rPr>
              <w:t>Develop</w:t>
            </w:r>
            <w:r w:rsidR="003877AA" w:rsidRPr="003877AA">
              <w:rPr>
                <w:sz w:val="22"/>
              </w:rPr>
              <w:t xml:space="preserve"> a website to </w:t>
            </w:r>
            <w:r>
              <w:rPr>
                <w:sz w:val="22"/>
              </w:rPr>
              <w:t>assist</w:t>
            </w:r>
            <w:r w:rsidR="003877AA" w:rsidRPr="003877AA">
              <w:rPr>
                <w:sz w:val="22"/>
              </w:rPr>
              <w:t xml:space="preserve"> GCSE students</w:t>
            </w:r>
            <w:r>
              <w:rPr>
                <w:sz w:val="22"/>
              </w:rPr>
              <w:t xml:space="preserve"> on their exam revision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36B41" w:rsidRPr="000933D5">
        <w:tc>
          <w:tcPr>
            <w:tcW w:w="9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6B41" w:rsidRPr="000933D5" w:rsidRDefault="00A36B4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0"/>
              </w:rPr>
            </w:pPr>
          </w:p>
        </w:tc>
      </w:tr>
      <w:tr w:rsidR="00572609" w:rsidRPr="000933D5"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572609" w:rsidRPr="007F0DF3" w:rsidRDefault="007F0DF3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 w:rsidRPr="007F0DF3">
              <w:rPr>
                <w:color w:val="000000"/>
                <w:sz w:val="18"/>
                <w:szCs w:val="18"/>
              </w:rPr>
              <w:t>Section One: Title, objective, responsibilities</w:t>
            </w:r>
          </w:p>
        </w:tc>
      </w:tr>
    </w:tbl>
    <w:p w:rsidR="00572609" w:rsidRPr="000933D5" w:rsidRDefault="00572609" w:rsidP="00572609">
      <w:pPr>
        <w:pStyle w:val="text"/>
        <w:rPr>
          <w:rFonts w:ascii="Trebuchet MS" w:hAnsi="Trebuchet MS"/>
          <w:sz w:val="20"/>
          <w:szCs w:val="22"/>
        </w:rPr>
      </w:pPr>
      <w:r w:rsidRPr="000933D5">
        <w:rPr>
          <w:rFonts w:ascii="Trebuchet MS" w:hAnsi="Trebuchet MS"/>
        </w:rPr>
        <w:t xml:space="preserve"> </w:t>
      </w:r>
    </w:p>
    <w:p w:rsidR="00572609" w:rsidRPr="000933D5" w:rsidRDefault="00615B42" w:rsidP="00572609">
      <w:pPr>
        <w:pStyle w:val="text"/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noProof/>
          <w:sz w:val="20"/>
          <w:szCs w:val="22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18.05pt;margin-top:45.2pt;width:141.75pt;height:40.5pt;z-index:251657728;mso-position-horizontal-relative:page;mso-position-vertical-relative:page">
            <v:imagedata r:id="rId9" o:title="edx+cmyk_50mm"/>
            <w10:wrap anchorx="page" anchory="page"/>
          </v:shape>
        </w:pict>
      </w: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9"/>
        <w:gridCol w:w="2328"/>
      </w:tblGrid>
      <w:tr w:rsidR="00572609" w:rsidRPr="000933D5">
        <w:trPr>
          <w:trHeight w:val="870"/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:rsidR="00572609" w:rsidRPr="0079052B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>Title or working title of project</w:t>
            </w:r>
            <w:r w:rsidR="00ED4E3F" w:rsidRPr="0079052B">
              <w:rPr>
                <w:b w:val="0"/>
                <w:color w:val="000000"/>
                <w:sz w:val="20"/>
              </w:rPr>
              <w:t xml:space="preserve"> (in the form of a question</w:t>
            </w:r>
            <w:r w:rsidR="005F1793" w:rsidRPr="0079052B">
              <w:rPr>
                <w:b w:val="0"/>
                <w:color w:val="000000"/>
                <w:sz w:val="20"/>
              </w:rPr>
              <w:t>, commission or design brief</w:t>
            </w:r>
            <w:r w:rsidR="00ED4E3F" w:rsidRPr="0079052B">
              <w:rPr>
                <w:b w:val="0"/>
                <w:color w:val="000000"/>
                <w:sz w:val="20"/>
              </w:rPr>
              <w:t>)</w:t>
            </w:r>
          </w:p>
          <w:p w:rsidR="0079052B" w:rsidRDefault="0079052B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 xml:space="preserve">I have decided to write a brief of the project instead of a question, so it suits the nature of my work. I have also obtained a brief from my client that contains specific requirements that I have to fulfil in this project. </w:t>
            </w:r>
          </w:p>
          <w:p w:rsidR="00432BE0" w:rsidRPr="0079052B" w:rsidRDefault="00432BE0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3877AA" w:rsidRDefault="0079052B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  <w:u w:val="single"/>
              </w:rPr>
              <w:t>Project brief:</w:t>
            </w:r>
            <w:r>
              <w:rPr>
                <w:b w:val="0"/>
                <w:color w:val="000000"/>
                <w:sz w:val="20"/>
              </w:rPr>
              <w:t xml:space="preserve"> Create</w:t>
            </w:r>
            <w:r w:rsidR="003877AA" w:rsidRPr="0079052B">
              <w:rPr>
                <w:b w:val="0"/>
                <w:color w:val="000000"/>
                <w:sz w:val="20"/>
              </w:rPr>
              <w:t xml:space="preserve"> a </w:t>
            </w:r>
            <w:r>
              <w:rPr>
                <w:b w:val="0"/>
                <w:color w:val="000000"/>
                <w:sz w:val="20"/>
              </w:rPr>
              <w:t>fully working website focused on</w:t>
            </w:r>
            <w:r w:rsidR="003877AA" w:rsidRPr="0079052B">
              <w:rPr>
                <w:b w:val="0"/>
                <w:color w:val="000000"/>
                <w:sz w:val="20"/>
              </w:rPr>
              <w:t xml:space="preserve"> help</w:t>
            </w:r>
            <w:r>
              <w:rPr>
                <w:b w:val="0"/>
                <w:color w:val="000000"/>
                <w:sz w:val="20"/>
              </w:rPr>
              <w:t>ing GC</w:t>
            </w:r>
            <w:r w:rsidR="003877AA" w:rsidRPr="0079052B">
              <w:rPr>
                <w:b w:val="0"/>
                <w:color w:val="000000"/>
                <w:sz w:val="20"/>
              </w:rPr>
              <w:t>SE students</w:t>
            </w:r>
            <w:r>
              <w:rPr>
                <w:b w:val="0"/>
                <w:color w:val="000000"/>
                <w:sz w:val="20"/>
              </w:rPr>
              <w:t xml:space="preserve"> in their revision by providing material and other learning resources. The website should be launched online by the end of the project.</w:t>
            </w:r>
          </w:p>
          <w:p w:rsidR="00432BE0" w:rsidRPr="0079052B" w:rsidRDefault="00432BE0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u w:val="single"/>
              </w:rPr>
            </w:pPr>
          </w:p>
          <w:p w:rsidR="00A96AAF" w:rsidRPr="00432BE0" w:rsidRDefault="00432BE0" w:rsidP="00572609">
            <w:pPr>
              <w:rPr>
                <w:rFonts w:ascii="Trebuchet MS" w:hAnsi="Trebuchet MS"/>
                <w:color w:val="000000"/>
                <w:sz w:val="20"/>
              </w:rPr>
            </w:pPr>
            <w:r w:rsidRPr="00432BE0">
              <w:rPr>
                <w:rFonts w:ascii="Trebuchet MS" w:hAnsi="Trebuchet MS"/>
                <w:color w:val="000000"/>
                <w:sz w:val="20"/>
                <w:u w:val="single"/>
              </w:rPr>
              <w:t>Brief from the client:</w:t>
            </w:r>
            <w:r w:rsidRPr="00432BE0">
              <w:rPr>
                <w:rFonts w:ascii="Trebuchet MS" w:hAnsi="Trebuchet MS"/>
                <w:color w:val="000000"/>
                <w:sz w:val="20"/>
              </w:rPr>
              <w:t xml:space="preserve"> Create a website that will not only attract young students</w:t>
            </w:r>
            <w:r>
              <w:rPr>
                <w:rFonts w:ascii="Trebuchet MS" w:hAnsi="Trebuchet MS"/>
                <w:color w:val="000000"/>
                <w:sz w:val="20"/>
              </w:rPr>
              <w:t>, but should also retain them so they will use the website in the future. The website should also be able generate revenue but without the use of any ads.</w:t>
            </w:r>
            <w:r w:rsidRPr="00432BE0">
              <w:rPr>
                <w:rFonts w:ascii="Trebuchet MS" w:hAnsi="Trebuchet MS"/>
                <w:color w:val="000000"/>
                <w:sz w:val="20"/>
              </w:rPr>
              <w:t xml:space="preserve"> </w:t>
            </w:r>
          </w:p>
          <w:p w:rsidR="00572609" w:rsidRPr="0079052B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432BE0" w:rsidRDefault="00432BE0" w:rsidP="00A96AAF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>Project objectives:</w:t>
            </w:r>
          </w:p>
          <w:p w:rsidR="00432BE0" w:rsidRPr="0079052B" w:rsidRDefault="00432BE0" w:rsidP="00A96AAF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3877AA" w:rsidRPr="0079052B" w:rsidRDefault="003877AA" w:rsidP="003877AA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>- I want to specialise on the development of both of the front end and the backend of a website.</w:t>
            </w:r>
            <w:r w:rsidR="00432BE0">
              <w:rPr>
                <w:b w:val="0"/>
                <w:color w:val="000000"/>
                <w:sz w:val="20"/>
              </w:rPr>
              <w:t xml:space="preserve"> This can be done by </w:t>
            </w:r>
            <w:r w:rsidR="00DD4BCE" w:rsidRPr="0079052B">
              <w:rPr>
                <w:b w:val="0"/>
                <w:color w:val="000000"/>
                <w:sz w:val="20"/>
              </w:rPr>
              <w:t>learn</w:t>
            </w:r>
            <w:r w:rsidR="00432BE0">
              <w:rPr>
                <w:b w:val="0"/>
                <w:color w:val="000000"/>
                <w:sz w:val="20"/>
              </w:rPr>
              <w:t>ing</w:t>
            </w:r>
            <w:r w:rsidR="00DD4BCE" w:rsidRPr="0079052B">
              <w:rPr>
                <w:b w:val="0"/>
                <w:color w:val="000000"/>
                <w:sz w:val="20"/>
              </w:rPr>
              <w:t xml:space="preserve"> how to code in different languages (H</w:t>
            </w:r>
            <w:r w:rsidR="00B0525F" w:rsidRPr="0079052B">
              <w:rPr>
                <w:b w:val="0"/>
                <w:color w:val="000000"/>
                <w:sz w:val="20"/>
              </w:rPr>
              <w:t>TML, CSS and JavaScript) to an</w:t>
            </w:r>
            <w:r w:rsidR="00B0740A" w:rsidRPr="0079052B">
              <w:rPr>
                <w:b w:val="0"/>
                <w:color w:val="000000"/>
                <w:sz w:val="20"/>
              </w:rPr>
              <w:t xml:space="preserve"> </w:t>
            </w:r>
            <w:r w:rsidR="00DD4BCE" w:rsidRPr="0079052B">
              <w:rPr>
                <w:b w:val="0"/>
                <w:color w:val="000000"/>
                <w:sz w:val="20"/>
              </w:rPr>
              <w:t>intermediate level.</w:t>
            </w:r>
          </w:p>
          <w:p w:rsidR="00B0740A" w:rsidRPr="0079052B" w:rsidRDefault="00B0740A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>- Understand how companies/corporations monetize their websites without the need of using ads.</w:t>
            </w:r>
          </w:p>
          <w:p w:rsidR="00123923" w:rsidRPr="0079052B" w:rsidRDefault="00E93CF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 xml:space="preserve">- </w:t>
            </w:r>
            <w:r w:rsidR="00123923" w:rsidRPr="0079052B">
              <w:rPr>
                <w:b w:val="0"/>
                <w:color w:val="000000"/>
                <w:sz w:val="20"/>
              </w:rPr>
              <w:t>Learn h</w:t>
            </w:r>
            <w:r w:rsidRPr="0079052B">
              <w:rPr>
                <w:b w:val="0"/>
                <w:color w:val="000000"/>
                <w:sz w:val="20"/>
              </w:rPr>
              <w:t>ow to host a website in a public online server.</w:t>
            </w:r>
          </w:p>
          <w:p w:rsidR="00B0525F" w:rsidRPr="0079052B" w:rsidRDefault="003E418F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  <w:r w:rsidRPr="0079052B">
              <w:rPr>
                <w:b w:val="0"/>
                <w:color w:val="000000"/>
                <w:sz w:val="20"/>
              </w:rPr>
              <w:t xml:space="preserve">- To understand both aspects of the creation of a </w:t>
            </w:r>
            <w:r w:rsidR="00432BE0">
              <w:rPr>
                <w:b w:val="0"/>
                <w:color w:val="000000"/>
                <w:sz w:val="20"/>
              </w:rPr>
              <w:t>website;</w:t>
            </w:r>
            <w:r w:rsidRPr="0079052B">
              <w:rPr>
                <w:b w:val="0"/>
                <w:color w:val="000000"/>
                <w:sz w:val="20"/>
              </w:rPr>
              <w:t xml:space="preserve"> the programming p</w:t>
            </w:r>
            <w:r w:rsidR="00A5409D">
              <w:rPr>
                <w:b w:val="0"/>
                <w:color w:val="000000"/>
                <w:sz w:val="20"/>
              </w:rPr>
              <w:t>art and the business side.</w:t>
            </w:r>
          </w:p>
          <w:p w:rsidR="0079052B" w:rsidRPr="0079052B" w:rsidRDefault="0079052B" w:rsidP="0079052B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</w:tc>
      </w:tr>
      <w:tr w:rsidR="00572609" w:rsidRPr="000933D5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:rsidR="00572609" w:rsidRPr="000933D5" w:rsidRDefault="00572609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FF0000"/>
                <w:sz w:val="18"/>
                <w:szCs w:val="18"/>
              </w:rPr>
            </w:pPr>
            <w:r w:rsidRPr="000933D5">
              <w:rPr>
                <w:color w:val="000000"/>
                <w:sz w:val="18"/>
                <w:szCs w:val="18"/>
              </w:rPr>
              <w:t>Section Two: Reasons for choosing this project</w:t>
            </w:r>
            <w:r w:rsidRPr="000933D5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572609" w:rsidRPr="000933D5">
        <w:trPr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:rsidR="00572609" w:rsidRPr="00A5409D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  <w:r w:rsidRPr="00A5409D">
              <w:rPr>
                <w:b w:val="0"/>
                <w:color w:val="000000"/>
                <w:sz w:val="20"/>
                <w:szCs w:val="18"/>
              </w:rPr>
              <w:t>R</w:t>
            </w:r>
            <w:r w:rsidR="00A96AAF" w:rsidRPr="00A5409D">
              <w:rPr>
                <w:b w:val="0"/>
                <w:color w:val="000000"/>
                <w:sz w:val="20"/>
                <w:szCs w:val="18"/>
              </w:rPr>
              <w:t>easons for choosing the project</w:t>
            </w:r>
            <w:r w:rsidR="001F6D4D" w:rsidRPr="00A5409D">
              <w:rPr>
                <w:b w:val="0"/>
                <w:color w:val="000000"/>
                <w:sz w:val="20"/>
                <w:szCs w:val="18"/>
              </w:rPr>
              <w:t>:</w:t>
            </w:r>
          </w:p>
          <w:p w:rsidR="001F6D4D" w:rsidRPr="00A5409D" w:rsidRDefault="001F6D4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</w:p>
          <w:p w:rsidR="00572609" w:rsidRPr="00A5409D" w:rsidRDefault="003E418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  <w:r w:rsidRPr="00A5409D">
              <w:rPr>
                <w:b w:val="0"/>
                <w:color w:val="000000"/>
                <w:sz w:val="20"/>
                <w:szCs w:val="18"/>
              </w:rPr>
              <w:t xml:space="preserve">This project overlaps greatly with the subject of computer science and it also involves a small percentage of maths, subjects which I’m interested and involved with in College. </w:t>
            </w:r>
            <w:r w:rsidR="00D37440" w:rsidRPr="00A5409D">
              <w:rPr>
                <w:b w:val="0"/>
                <w:color w:val="000000"/>
                <w:sz w:val="20"/>
                <w:szCs w:val="18"/>
              </w:rPr>
              <w:t>By creating a website, I expect to improve both my programming and my graphical design skills, as well as expanding on my computer science knowledge. Also, by doing this</w:t>
            </w:r>
            <w:r w:rsidR="00337400" w:rsidRPr="00A5409D">
              <w:rPr>
                <w:b w:val="0"/>
                <w:color w:val="000000"/>
                <w:sz w:val="20"/>
                <w:szCs w:val="18"/>
              </w:rPr>
              <w:t xml:space="preserve"> Extended P</w:t>
            </w:r>
            <w:r w:rsidR="00D37440" w:rsidRPr="00A5409D">
              <w:rPr>
                <w:b w:val="0"/>
                <w:color w:val="000000"/>
                <w:sz w:val="20"/>
                <w:szCs w:val="18"/>
              </w:rPr>
              <w:t xml:space="preserve">roject on my own, I will learn valuable skills that will help me on my further studies such as time management and </w:t>
            </w:r>
            <w:r w:rsidR="00F37EFF" w:rsidRPr="00A5409D">
              <w:rPr>
                <w:b w:val="0"/>
                <w:color w:val="000000"/>
                <w:sz w:val="20"/>
                <w:szCs w:val="18"/>
              </w:rPr>
              <w:t>essay writing.</w:t>
            </w:r>
          </w:p>
          <w:p w:rsidR="001F6D4D" w:rsidRPr="00A5409D" w:rsidRDefault="001F6D4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</w:p>
          <w:p w:rsidR="00337400" w:rsidRPr="00A5409D" w:rsidRDefault="00337400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  <w:r w:rsidRPr="00A5409D">
              <w:rPr>
                <w:b w:val="0"/>
                <w:color w:val="000000"/>
                <w:sz w:val="20"/>
                <w:szCs w:val="18"/>
              </w:rPr>
              <w:t xml:space="preserve">Beyond this project, the skills and knowledge about computer science that I learn from doing it, will be really helpful as it will aid me on understanding similar material on my Computer Science A-level, and therefore </w:t>
            </w:r>
            <w:r w:rsidR="00BD7F0D" w:rsidRPr="00A5409D">
              <w:rPr>
                <w:b w:val="0"/>
                <w:color w:val="000000"/>
                <w:sz w:val="20"/>
                <w:szCs w:val="18"/>
              </w:rPr>
              <w:t>give me an advantage when facing the exams.</w:t>
            </w:r>
          </w:p>
          <w:p w:rsidR="001F6D4D" w:rsidRPr="00A5409D" w:rsidRDefault="001F6D4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</w:p>
          <w:p w:rsidR="001F6D4D" w:rsidRDefault="00BD7F0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  <w:r w:rsidRPr="00A5409D">
              <w:rPr>
                <w:b w:val="0"/>
                <w:color w:val="000000"/>
                <w:sz w:val="20"/>
                <w:szCs w:val="18"/>
              </w:rPr>
              <w:t>Beyond the school: this project will help develop myself as a computer scientist and will give me a</w:t>
            </w:r>
            <w:r w:rsidR="001F6D4D" w:rsidRPr="00A5409D">
              <w:rPr>
                <w:b w:val="0"/>
                <w:color w:val="000000"/>
                <w:sz w:val="20"/>
                <w:szCs w:val="18"/>
              </w:rPr>
              <w:t xml:space="preserve"> further</w:t>
            </w:r>
            <w:r w:rsidRPr="00A5409D">
              <w:rPr>
                <w:b w:val="0"/>
                <w:color w:val="000000"/>
                <w:sz w:val="20"/>
                <w:szCs w:val="18"/>
              </w:rPr>
              <w:t xml:space="preserve"> sense of responsibility </w:t>
            </w:r>
            <w:r w:rsidR="001F6D4D" w:rsidRPr="00A5409D">
              <w:rPr>
                <w:b w:val="0"/>
                <w:color w:val="000000"/>
                <w:sz w:val="20"/>
                <w:szCs w:val="18"/>
              </w:rPr>
              <w:t>when facing extensive projects. The programming skills that I will get from this work are of great value, as I would be able to use them for my own projects.</w:t>
            </w:r>
          </w:p>
          <w:p w:rsidR="00A5409D" w:rsidRPr="00A5409D" w:rsidRDefault="00A5409D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  <w:szCs w:val="18"/>
              </w:rPr>
            </w:pPr>
          </w:p>
        </w:tc>
      </w:tr>
      <w:tr w:rsidR="00A96AAF" w:rsidRPr="000933D5">
        <w:trPr>
          <w:jc w:val="center"/>
        </w:trPr>
        <w:tc>
          <w:tcPr>
            <w:tcW w:w="7419" w:type="dxa"/>
            <w:shd w:val="clear" w:color="auto" w:fill="D9D9D9"/>
          </w:tcPr>
          <w:p w:rsidR="00A96AAF" w:rsidRPr="000933D5" w:rsidRDefault="00A96AAF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 w:rsidRPr="000933D5">
              <w:rPr>
                <w:color w:val="000000"/>
                <w:sz w:val="18"/>
                <w:szCs w:val="18"/>
              </w:rPr>
              <w:lastRenderedPageBreak/>
              <w:t xml:space="preserve">Section Three: </w:t>
            </w:r>
            <w:r>
              <w:rPr>
                <w:color w:val="000000"/>
                <w:sz w:val="18"/>
                <w:szCs w:val="18"/>
              </w:rPr>
              <w:t>Activities and timescales</w:t>
            </w:r>
          </w:p>
        </w:tc>
        <w:tc>
          <w:tcPr>
            <w:tcW w:w="2328" w:type="dxa"/>
            <w:shd w:val="clear" w:color="auto" w:fill="D9D9D9"/>
          </w:tcPr>
          <w:p w:rsidR="00A96AAF" w:rsidRPr="000933D5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A96AAF" w:rsidRPr="000933D5">
        <w:trPr>
          <w:jc w:val="center"/>
        </w:trPr>
        <w:tc>
          <w:tcPr>
            <w:tcW w:w="7419" w:type="dxa"/>
            <w:tcBorders>
              <w:bottom w:val="single" w:sz="4" w:space="0" w:color="auto"/>
            </w:tcBorders>
          </w:tcPr>
          <w:p w:rsidR="00A5409D" w:rsidRDefault="00C03A4C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b w:val="0"/>
                <w:color w:val="000000"/>
                <w:sz w:val="28"/>
                <w:u w:val="single"/>
              </w:rPr>
            </w:pPr>
            <w:r w:rsidRPr="00C03A4C">
              <w:rPr>
                <w:b w:val="0"/>
                <w:color w:val="000000"/>
                <w:sz w:val="28"/>
                <w:u w:val="single"/>
              </w:rPr>
              <w:t>Theory</w:t>
            </w:r>
          </w:p>
          <w:p w:rsidR="00A5409D" w:rsidRDefault="00A5409D" w:rsidP="00C03A4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:rsidR="00C03A4C" w:rsidRDefault="00C03A4C" w:rsidP="00C03A4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  <w:r w:rsidRPr="00C03A4C">
              <w:rPr>
                <w:b w:val="0"/>
                <w:color w:val="000000"/>
                <w:sz w:val="22"/>
              </w:rPr>
              <w:t>Research:</w:t>
            </w:r>
          </w:p>
          <w:p w:rsidR="00C7113C" w:rsidRPr="00C03A4C" w:rsidRDefault="00C7113C" w:rsidP="00C03A4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:rsidR="00C03A4C" w:rsidRDefault="00C03A4C" w:rsidP="00C03A4C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How to design a website:</w:t>
            </w:r>
            <w:r w:rsidR="00C7113C">
              <w:rPr>
                <w:b w:val="0"/>
                <w:color w:val="000000"/>
                <w:sz w:val="18"/>
              </w:rPr>
              <w:t xml:space="preserve"> ------------------------------------------------------------------</w:t>
            </w:r>
          </w:p>
          <w:p w:rsidR="00C03A4C" w:rsidRDefault="00C03A4C" w:rsidP="00C03A4C">
            <w:pPr>
              <w:pStyle w:val="G-Level-1"/>
              <w:numPr>
                <w:ilvl w:val="0"/>
                <w:numId w:val="1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Learn languages to develop the website (Html, CSS, and JavaScript).</w:t>
            </w:r>
          </w:p>
          <w:p w:rsidR="00C03A4C" w:rsidRDefault="00C03A4C" w:rsidP="00C03A4C">
            <w:pPr>
              <w:pStyle w:val="G-Level-1"/>
              <w:numPr>
                <w:ilvl w:val="0"/>
                <w:numId w:val="1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 xml:space="preserve">Learn basic graphical design in Photoshop. </w:t>
            </w:r>
          </w:p>
          <w:p w:rsidR="00C03A4C" w:rsidRDefault="00C03A4C" w:rsidP="00C03A4C">
            <w:pPr>
              <w:pStyle w:val="G-Level-1"/>
              <w:numPr>
                <w:ilvl w:val="0"/>
                <w:numId w:val="1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Research on how to put it all together.</w:t>
            </w:r>
          </w:p>
          <w:p w:rsidR="002235D5" w:rsidRDefault="002235D5" w:rsidP="002235D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18"/>
              </w:rPr>
            </w:pPr>
          </w:p>
          <w:p w:rsidR="00C03A4C" w:rsidRDefault="00C03A4C" w:rsidP="00C03A4C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Research on relevant websites:</w:t>
            </w:r>
            <w:r w:rsidR="00C7113C">
              <w:rPr>
                <w:b w:val="0"/>
                <w:color w:val="000000"/>
                <w:sz w:val="18"/>
              </w:rPr>
              <w:t xml:space="preserve"> -----------------------------------------------------------</w:t>
            </w:r>
          </w:p>
          <w:p w:rsidR="00C03A4C" w:rsidRDefault="00C03A4C" w:rsidP="00C03A4C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E.</w:t>
            </w:r>
            <w:r w:rsidR="002235D5">
              <w:rPr>
                <w:b w:val="0"/>
                <w:color w:val="000000"/>
                <w:sz w:val="18"/>
              </w:rPr>
              <w:t xml:space="preserve">g. </w:t>
            </w:r>
            <w:proofErr w:type="spellStart"/>
            <w:r w:rsidR="002235D5">
              <w:rPr>
                <w:b w:val="0"/>
                <w:color w:val="000000"/>
                <w:sz w:val="18"/>
              </w:rPr>
              <w:t>MyMaths</w:t>
            </w:r>
            <w:proofErr w:type="spellEnd"/>
            <w:r w:rsidR="002235D5">
              <w:rPr>
                <w:b w:val="0"/>
                <w:color w:val="000000"/>
                <w:sz w:val="18"/>
              </w:rPr>
              <w:t xml:space="preserve">, </w:t>
            </w:r>
            <w:proofErr w:type="spellStart"/>
            <w:r w:rsidR="002235D5">
              <w:rPr>
                <w:b w:val="0"/>
                <w:color w:val="000000"/>
                <w:sz w:val="18"/>
              </w:rPr>
              <w:t>CodePen</w:t>
            </w:r>
            <w:proofErr w:type="spellEnd"/>
            <w:r w:rsidR="002235D5">
              <w:rPr>
                <w:b w:val="0"/>
                <w:color w:val="000000"/>
                <w:sz w:val="18"/>
              </w:rPr>
              <w:t xml:space="preserve">, Khan Academy. </w:t>
            </w:r>
          </w:p>
          <w:p w:rsidR="002235D5" w:rsidRDefault="002235D5" w:rsidP="002235D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18"/>
              </w:rPr>
            </w:pPr>
          </w:p>
          <w:p w:rsidR="002235D5" w:rsidRDefault="002235D5" w:rsidP="002235D5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Useful content of the website:</w:t>
            </w:r>
            <w:r w:rsidR="00C7113C">
              <w:rPr>
                <w:b w:val="0"/>
                <w:color w:val="000000"/>
                <w:sz w:val="18"/>
              </w:rPr>
              <w:t xml:space="preserve"> -----------------------------------------------------------</w:t>
            </w:r>
          </w:p>
          <w:p w:rsidR="002235D5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proofErr w:type="spellStart"/>
            <w:r>
              <w:rPr>
                <w:b w:val="0"/>
                <w:color w:val="000000"/>
                <w:sz w:val="18"/>
              </w:rPr>
              <w:t>Youtube</w:t>
            </w:r>
            <w:proofErr w:type="spellEnd"/>
            <w:r>
              <w:rPr>
                <w:b w:val="0"/>
                <w:color w:val="000000"/>
                <w:sz w:val="18"/>
              </w:rPr>
              <w:t xml:space="preserve"> videos focusing on revision techniques.</w:t>
            </w:r>
          </w:p>
          <w:p w:rsidR="002235D5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Past Papers for each subject.</w:t>
            </w:r>
          </w:p>
          <w:p w:rsidR="002235D5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Notes for each subject.</w:t>
            </w:r>
          </w:p>
          <w:p w:rsidR="002235D5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Links to other useful pages.</w:t>
            </w:r>
          </w:p>
          <w:p w:rsidR="002235D5" w:rsidRDefault="002235D5" w:rsidP="002235D5">
            <w:pPr>
              <w:pStyle w:val="G-Level-1"/>
              <w:numPr>
                <w:ilvl w:val="0"/>
                <w:numId w:val="1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Shop with useful school materials (link to amazon)</w:t>
            </w:r>
          </w:p>
          <w:p w:rsidR="002235D5" w:rsidRDefault="002235D5" w:rsidP="002235D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18"/>
              </w:rPr>
            </w:pPr>
          </w:p>
          <w:p w:rsidR="002235D5" w:rsidRDefault="002235D5" w:rsidP="002235D5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Research on the subjects and its topics:</w:t>
            </w:r>
            <w:r w:rsidR="00C7113C">
              <w:rPr>
                <w:b w:val="0"/>
                <w:color w:val="000000"/>
                <w:sz w:val="18"/>
              </w:rPr>
              <w:t xml:space="preserve"> ------------------------------------------------</w:t>
            </w:r>
          </w:p>
          <w:p w:rsidR="002235D5" w:rsidRDefault="002235D5" w:rsidP="002235D5">
            <w:pPr>
              <w:pStyle w:val="G-Level-1"/>
              <w:numPr>
                <w:ilvl w:val="0"/>
                <w:numId w:val="21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Main subjects supported: Maths, English and Science.</w:t>
            </w:r>
          </w:p>
          <w:p w:rsidR="002235D5" w:rsidRDefault="002235D5" w:rsidP="002235D5">
            <w:pPr>
              <w:pStyle w:val="G-Level-1"/>
              <w:numPr>
                <w:ilvl w:val="0"/>
                <w:numId w:val="21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Research on the topics covered.</w:t>
            </w:r>
          </w:p>
          <w:p w:rsidR="002235D5" w:rsidRDefault="00C7113C" w:rsidP="002235D5">
            <w:pPr>
              <w:pStyle w:val="G-Level-1"/>
              <w:numPr>
                <w:ilvl w:val="0"/>
                <w:numId w:val="21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Material needed e.g. Past Papers, notes.</w:t>
            </w: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18"/>
              </w:rPr>
            </w:pP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  <w:r w:rsidRPr="00C7113C">
              <w:rPr>
                <w:b w:val="0"/>
                <w:color w:val="000000"/>
                <w:sz w:val="22"/>
              </w:rPr>
              <w:t>Practice:</w:t>
            </w: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:rsidR="00C7113C" w:rsidRDefault="00C7113C" w:rsidP="00C7113C">
            <w:pPr>
              <w:pStyle w:val="G-Level-1"/>
              <w:numPr>
                <w:ilvl w:val="0"/>
                <w:numId w:val="22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Created a small website with knowledge acquired from the research, but didn’t launch it online for monetary and time issues</w:t>
            </w:r>
          </w:p>
          <w:p w:rsidR="00C7113C" w:rsidRDefault="00C7113C" w:rsidP="00C7113C">
            <w:pPr>
              <w:pStyle w:val="G-Level-1"/>
              <w:numPr>
                <w:ilvl w:val="0"/>
                <w:numId w:val="22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New graphical techniques learned such as creation of logos and backgrounds.</w:t>
            </w:r>
          </w:p>
          <w:p w:rsidR="00C7113C" w:rsidRDefault="00C7113C" w:rsidP="00C7113C">
            <w:pPr>
              <w:pStyle w:val="G-Level-1"/>
              <w:numPr>
                <w:ilvl w:val="0"/>
                <w:numId w:val="22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Learn how to put a website together so its fully working before release</w:t>
            </w:r>
          </w:p>
          <w:p w:rsidR="00C7113C" w:rsidRDefault="00C7113C" w:rsidP="00C7113C">
            <w:pPr>
              <w:pStyle w:val="G-Level-1"/>
              <w:numPr>
                <w:ilvl w:val="0"/>
                <w:numId w:val="22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Create a template for the project.</w:t>
            </w: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</w:p>
          <w:p w:rsidR="00C7113C" w:rsidRDefault="00A5409D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b w:val="0"/>
                <w:color w:val="000000"/>
                <w:sz w:val="28"/>
              </w:rPr>
            </w:pPr>
            <w:r>
              <w:rPr>
                <w:b w:val="0"/>
                <w:color w:val="000000"/>
                <w:sz w:val="28"/>
              </w:rPr>
              <w:t>Realization of the project</w:t>
            </w: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Documentation:</w:t>
            </w: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:rsidR="00A5409D" w:rsidRDefault="00A5409D" w:rsidP="00A5409D">
            <w:pPr>
              <w:pStyle w:val="G-Level-1"/>
              <w:numPr>
                <w:ilvl w:val="0"/>
                <w:numId w:val="2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Documents for the project: ---------------------------------------------------------------</w:t>
            </w:r>
          </w:p>
          <w:p w:rsidR="00A5409D" w:rsidRDefault="00A5409D" w:rsidP="00A5409D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Activity log, sources.</w:t>
            </w:r>
          </w:p>
          <w:p w:rsidR="00615B42" w:rsidRDefault="00615B42" w:rsidP="00615B42">
            <w:pPr>
              <w:pStyle w:val="G-Level-1"/>
              <w:numPr>
                <w:ilvl w:val="0"/>
                <w:numId w:val="2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Screenshots:</w:t>
            </w:r>
          </w:p>
          <w:p w:rsidR="00615B42" w:rsidRDefault="00615B42" w:rsidP="00615B42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Taken from the development of the website</w:t>
            </w:r>
            <w:bookmarkStart w:id="0" w:name="_GoBack"/>
            <w:bookmarkEnd w:id="0"/>
          </w:p>
          <w:p w:rsidR="00615B42" w:rsidRDefault="00615B42" w:rsidP="00615B42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</w:p>
          <w:p w:rsidR="00615B42" w:rsidRDefault="00615B42" w:rsidP="00615B42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  <w:r w:rsidRPr="00615B42">
              <w:rPr>
                <w:b w:val="0"/>
                <w:color w:val="000000"/>
                <w:sz w:val="22"/>
              </w:rPr>
              <w:t>Realization:</w:t>
            </w:r>
          </w:p>
          <w:p w:rsidR="00615B42" w:rsidRPr="00615B42" w:rsidRDefault="00615B42" w:rsidP="00615B42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2"/>
              </w:rPr>
            </w:pPr>
          </w:p>
          <w:p w:rsidR="00A96AAF" w:rsidRPr="00A5409D" w:rsidRDefault="00A5409D" w:rsidP="00A5409D">
            <w:pPr>
              <w:pStyle w:val="G-Level-1"/>
              <w:numPr>
                <w:ilvl w:val="0"/>
                <w:numId w:val="2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 w:rsidRPr="00A5409D">
              <w:rPr>
                <w:b w:val="0"/>
                <w:color w:val="000000"/>
                <w:sz w:val="18"/>
              </w:rPr>
              <w:t>Creation of the website:</w:t>
            </w:r>
            <w:r>
              <w:rPr>
                <w:b w:val="0"/>
                <w:color w:val="000000"/>
                <w:sz w:val="18"/>
              </w:rPr>
              <w:t>-------------------------------------------------------------------</w:t>
            </w:r>
          </w:p>
          <w:p w:rsidR="00A5409D" w:rsidRDefault="00A5409D" w:rsidP="00A5409D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Graphical design.</w:t>
            </w:r>
          </w:p>
          <w:p w:rsidR="00C7113C" w:rsidRDefault="00A5409D" w:rsidP="00572609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Creation of Front-end and back-end of the website.</w:t>
            </w:r>
          </w:p>
          <w:p w:rsidR="00A5409D" w:rsidRDefault="00A5409D" w:rsidP="00572609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Materials and information implemented.</w:t>
            </w:r>
          </w:p>
          <w:p w:rsidR="00A5409D" w:rsidRDefault="00A5409D" w:rsidP="00572609">
            <w:pPr>
              <w:pStyle w:val="G-Level-1"/>
              <w:numPr>
                <w:ilvl w:val="0"/>
                <w:numId w:val="27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Shop created with Amazon Affiliate program.</w:t>
            </w: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1440"/>
              <w:rPr>
                <w:b w:val="0"/>
                <w:color w:val="000000"/>
                <w:sz w:val="18"/>
              </w:rPr>
            </w:pPr>
          </w:p>
          <w:p w:rsidR="00A5409D" w:rsidRPr="00A5409D" w:rsidRDefault="00A5409D" w:rsidP="00A5409D">
            <w:pPr>
              <w:pStyle w:val="G-Level-1"/>
              <w:numPr>
                <w:ilvl w:val="0"/>
                <w:numId w:val="26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>
              <w:rPr>
                <w:b w:val="0"/>
                <w:color w:val="000000"/>
                <w:sz w:val="18"/>
              </w:rPr>
              <w:t>Launch it online -----------------------------------------------------------------------------</w:t>
            </w:r>
          </w:p>
          <w:p w:rsidR="00A96AAF" w:rsidRPr="00A5409D" w:rsidRDefault="00A5409D" w:rsidP="00A5409D">
            <w:pPr>
              <w:pStyle w:val="G-Level-1"/>
              <w:numPr>
                <w:ilvl w:val="0"/>
                <w:numId w:val="2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 w:rsidRPr="00A5409D">
              <w:rPr>
                <w:b w:val="0"/>
                <w:color w:val="000000"/>
                <w:sz w:val="18"/>
              </w:rPr>
              <w:t xml:space="preserve">Launch it on a free platform </w:t>
            </w:r>
          </w:p>
          <w:p w:rsidR="00A5409D" w:rsidRPr="00A5409D" w:rsidRDefault="00A5409D" w:rsidP="00A5409D">
            <w:pPr>
              <w:pStyle w:val="G-Level-1"/>
              <w:numPr>
                <w:ilvl w:val="0"/>
                <w:numId w:val="28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</w:rPr>
            </w:pPr>
            <w:r w:rsidRPr="00A5409D">
              <w:rPr>
                <w:b w:val="0"/>
                <w:color w:val="000000"/>
                <w:sz w:val="18"/>
              </w:rPr>
              <w:t xml:space="preserve">Name it study </w:t>
            </w:r>
            <w:proofErr w:type="spellStart"/>
            <w:r w:rsidRPr="00A5409D">
              <w:rPr>
                <w:b w:val="0"/>
                <w:color w:val="000000"/>
                <w:sz w:val="18"/>
              </w:rPr>
              <w:t>sesh</w:t>
            </w:r>
            <w:proofErr w:type="spellEnd"/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EF2D8C" w:rsidRPr="00A36B41" w:rsidRDefault="00EF2D8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EF2D8C" w:rsidRPr="00A36B41" w:rsidRDefault="00EF2D8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EF2D8C" w:rsidRPr="00A36B41" w:rsidRDefault="00EF2D8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EF2D8C" w:rsidRPr="00A36B41" w:rsidRDefault="00EF2D8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A96AAF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615B42" w:rsidRDefault="00615B42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615B42" w:rsidRDefault="00615B42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615B42" w:rsidRPr="00A36B41" w:rsidRDefault="00615B42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20"/>
              </w:rPr>
            </w:pPr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:rsidR="00A96AAF" w:rsidRPr="007B4457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center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lastRenderedPageBreak/>
              <w:t>Duration</w:t>
            </w: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96AAF" w:rsidRPr="00A36B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96AAF" w:rsidRPr="00A36B41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 weeks</w:t>
            </w:r>
          </w:p>
          <w:p w:rsidR="00A96AAF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 days</w:t>
            </w: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 weeks</w:t>
            </w: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2 weeks</w:t>
            </w: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C711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C7113C" w:rsidRDefault="00C7113C" w:rsidP="00C7113C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3 weeks</w:t>
            </w: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5409D" w:rsidRDefault="00A5409D" w:rsidP="00A5409D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Updated every week</w:t>
            </w: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615B42" w:rsidRDefault="00615B42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5409D" w:rsidRDefault="00A5409D" w:rsidP="00A5409D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 xml:space="preserve">4 weeks </w:t>
            </w:r>
          </w:p>
          <w:p w:rsidR="00A5409D" w:rsidRDefault="00A5409D" w:rsidP="00A5409D">
            <w:pPr>
              <w:pStyle w:val="ListParagraph"/>
              <w:rPr>
                <w:b/>
                <w:color w:val="000000"/>
                <w:sz w:val="18"/>
                <w:szCs w:val="18"/>
              </w:rPr>
            </w:pP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5409D" w:rsidRDefault="00A5409D" w:rsidP="00A5409D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:rsidR="00A5409D" w:rsidRPr="00A36B41" w:rsidRDefault="00A5409D" w:rsidP="00A5409D">
            <w:pPr>
              <w:pStyle w:val="G-Level-1"/>
              <w:numPr>
                <w:ilvl w:val="0"/>
                <w:numId w:val="24"/>
              </w:numPr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End of October</w:t>
            </w:r>
          </w:p>
        </w:tc>
      </w:tr>
      <w:tr w:rsidR="00A96AAF" w:rsidRPr="000933D5">
        <w:trPr>
          <w:trHeight w:val="2724"/>
          <w:jc w:val="center"/>
        </w:trPr>
        <w:tc>
          <w:tcPr>
            <w:tcW w:w="9747" w:type="dxa"/>
            <w:gridSpan w:val="2"/>
            <w:shd w:val="clear" w:color="auto" w:fill="auto"/>
          </w:tcPr>
          <w:p w:rsidR="00EF2D8C" w:rsidRDefault="00EF2D8C" w:rsidP="00572609">
            <w:pPr>
              <w:rPr>
                <w:rFonts w:ascii="Trebuchet MS" w:hAnsi="Trebuchet MS"/>
                <w:b/>
                <w:sz w:val="20"/>
              </w:rPr>
            </w:pPr>
          </w:p>
          <w:p w:rsidR="00A96AAF" w:rsidRPr="007B4457" w:rsidRDefault="00A96AAF" w:rsidP="00572609">
            <w:pPr>
              <w:rPr>
                <w:rFonts w:ascii="Trebuchet MS" w:hAnsi="Trebuchet MS"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Milestone one:</w:t>
            </w:r>
          </w:p>
          <w:p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:rsidR="00A96AAF" w:rsidRPr="007B4457" w:rsidRDefault="00A96AAF" w:rsidP="00572609">
            <w:pPr>
              <w:rPr>
                <w:rFonts w:ascii="Trebuchet MS" w:hAnsi="Trebuchet MS"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Target date (set by tutor-assessor):</w:t>
            </w:r>
          </w:p>
          <w:p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:rsidR="00A96AAF" w:rsidRPr="007B4457" w:rsidRDefault="00A96AAF" w:rsidP="00572609">
            <w:pPr>
              <w:rPr>
                <w:rFonts w:ascii="Trebuchet MS" w:hAnsi="Trebuchet MS"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Milestone two:</w:t>
            </w:r>
          </w:p>
          <w:p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:rsidR="00A96AAF" w:rsidRPr="00A36B41" w:rsidRDefault="00A96AAF" w:rsidP="00572609">
            <w:pPr>
              <w:rPr>
                <w:rFonts w:ascii="Trebuchet MS" w:hAnsi="Trebuchet MS"/>
                <w:sz w:val="20"/>
              </w:rPr>
            </w:pPr>
          </w:p>
          <w:p w:rsidR="00A96AAF" w:rsidRPr="007B4457" w:rsidRDefault="00A96AAF" w:rsidP="00572609">
            <w:pPr>
              <w:rPr>
                <w:b/>
                <w:sz w:val="18"/>
                <w:szCs w:val="18"/>
              </w:rPr>
            </w:pPr>
            <w:r w:rsidRPr="007B4457">
              <w:rPr>
                <w:rFonts w:ascii="Trebuchet MS" w:hAnsi="Trebuchet MS"/>
                <w:sz w:val="18"/>
                <w:szCs w:val="18"/>
              </w:rPr>
              <w:t>Target date (set by tutor-assessor):</w:t>
            </w:r>
          </w:p>
        </w:tc>
      </w:tr>
      <w:tr w:rsidR="00572609" w:rsidRPr="000933D5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:rsidR="00572609" w:rsidRPr="000933D5" w:rsidRDefault="00572609" w:rsidP="007F0DF3">
            <w:pPr>
              <w:spacing w:before="60" w:after="60"/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  <w:r>
              <w:br w:type="page"/>
            </w:r>
            <w:r w:rsidRPr="000933D5">
              <w:rPr>
                <w:rFonts w:ascii="Trebuchet MS" w:hAnsi="Trebuchet MS"/>
              </w:rPr>
              <w:br w:type="page"/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</w:rPr>
              <w:t xml:space="preserve">Section Four: </w:t>
            </w:r>
            <w:r w:rsidR="00EF2D8C">
              <w:rPr>
                <w:rFonts w:ascii="Trebuchet MS" w:hAnsi="Trebuchet MS"/>
                <w:b/>
                <w:color w:val="000000"/>
                <w:sz w:val="18"/>
                <w:szCs w:val="18"/>
              </w:rPr>
              <w:t>Resources</w:t>
            </w:r>
          </w:p>
        </w:tc>
      </w:tr>
      <w:tr w:rsidR="00572609" w:rsidRPr="000933D5">
        <w:trPr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:rsidR="00572609" w:rsidRPr="000933D5" w:rsidRDefault="00572609" w:rsidP="00572609">
            <w:pPr>
              <w:rPr>
                <w:rFonts w:ascii="Trebuchet MS" w:hAnsi="Trebuchet MS"/>
                <w:b/>
                <w:color w:val="000000"/>
                <w:sz w:val="20"/>
              </w:rPr>
            </w:pPr>
          </w:p>
          <w:p w:rsidR="00572609" w:rsidRPr="007B4457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7B4457">
              <w:rPr>
                <w:rFonts w:ascii="Trebuchet MS" w:hAnsi="Trebuchet MS"/>
                <w:color w:val="000000"/>
                <w:sz w:val="18"/>
                <w:szCs w:val="18"/>
              </w:rPr>
              <w:t>What resources will you need for your research, write up and presentation (</w:t>
            </w:r>
            <w:r w:rsidR="007F0DF3" w:rsidRPr="007B4457">
              <w:rPr>
                <w:rFonts w:ascii="Trebuchet MS" w:hAnsi="Trebuchet MS"/>
                <w:color w:val="000000"/>
                <w:sz w:val="18"/>
                <w:szCs w:val="18"/>
              </w:rPr>
              <w:t>eg,</w:t>
            </w:r>
            <w:r w:rsidRP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libraries, books, journals, equipment</w:t>
            </w:r>
            <w:r w:rsidR="005F1793">
              <w:rPr>
                <w:rFonts w:ascii="Trebuchet MS" w:hAnsi="Trebuchet MS"/>
                <w:color w:val="000000"/>
                <w:sz w:val="18"/>
                <w:szCs w:val="18"/>
              </w:rPr>
              <w:t xml:space="preserve">, </w:t>
            </w:r>
            <w:r w:rsidR="005F1793" w:rsidRPr="005F1793">
              <w:rPr>
                <w:rFonts w:ascii="Trebuchet MS" w:hAnsi="Trebuchet MS"/>
                <w:color w:val="000000"/>
                <w:sz w:val="18"/>
                <w:szCs w:val="18"/>
              </w:rPr>
              <w:t>rehearsal space, technology and equipment, venue</w:t>
            </w:r>
            <w:r w:rsidR="005F1793">
              <w:rPr>
                <w:rFonts w:ascii="Trebuchet MS" w:hAnsi="Trebuchet MS"/>
                <w:color w:val="000000"/>
                <w:sz w:val="18"/>
                <w:szCs w:val="18"/>
              </w:rPr>
              <w:t xml:space="preserve">, </w:t>
            </w:r>
            <w:r w:rsidR="005F1793" w:rsidRPr="005F1793">
              <w:rPr>
                <w:rFonts w:ascii="Trebuchet MS" w:hAnsi="Trebuchet MS"/>
                <w:color w:val="000000"/>
                <w:sz w:val="18"/>
                <w:szCs w:val="18"/>
              </w:rPr>
              <w:t>physical resou</w:t>
            </w:r>
            <w:r w:rsidR="005F1793">
              <w:rPr>
                <w:rFonts w:ascii="Trebuchet MS" w:hAnsi="Trebuchet MS"/>
                <w:color w:val="000000"/>
                <w:sz w:val="18"/>
                <w:szCs w:val="18"/>
              </w:rPr>
              <w:t xml:space="preserve">rces, </w:t>
            </w:r>
            <w:r w:rsidR="005F1793" w:rsidRPr="005F1793">
              <w:rPr>
                <w:rFonts w:ascii="Trebuchet MS" w:hAnsi="Trebuchet MS"/>
                <w:color w:val="000000"/>
                <w:sz w:val="18"/>
                <w:szCs w:val="18"/>
              </w:rPr>
              <w:t>finance</w:t>
            </w:r>
            <w:r w:rsidRPr="007B4457">
              <w:rPr>
                <w:rFonts w:ascii="Trebuchet MS" w:hAnsi="Trebuchet MS"/>
                <w:color w:val="000000"/>
                <w:sz w:val="18"/>
                <w:szCs w:val="18"/>
              </w:rPr>
              <w:t>):</w:t>
            </w:r>
          </w:p>
          <w:p w:rsidR="00572609" w:rsidRPr="00A36B41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572609" w:rsidRPr="00A36B41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572609" w:rsidRPr="00A36B41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572609" w:rsidRPr="00A36B41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EF2D8C" w:rsidRPr="00A36B41" w:rsidRDefault="00EF2D8C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EF2D8C" w:rsidRPr="00A36B41" w:rsidRDefault="00EF2D8C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572609" w:rsidRPr="00A36B41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572609" w:rsidRPr="007B4457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7B4457">
              <w:rPr>
                <w:rFonts w:ascii="Trebuchet MS" w:hAnsi="Trebuchet MS"/>
                <w:color w:val="000000"/>
                <w:sz w:val="18"/>
                <w:szCs w:val="18"/>
              </w:rPr>
              <w:t>What your areas of research will cover?</w:t>
            </w:r>
          </w:p>
          <w:p w:rsidR="00572609" w:rsidRPr="000933D5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572609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7B4457" w:rsidRDefault="007B4457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7F0DF3" w:rsidRDefault="007F0DF3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Pr="000933D5" w:rsidRDefault="00EF2D8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</w:tc>
      </w:tr>
      <w:tr w:rsidR="00572609" w:rsidRPr="000933D5">
        <w:trPr>
          <w:jc w:val="center"/>
        </w:trPr>
        <w:tc>
          <w:tcPr>
            <w:tcW w:w="9747" w:type="dxa"/>
            <w:gridSpan w:val="2"/>
            <w:shd w:val="clear" w:color="auto" w:fill="D9D9D9"/>
          </w:tcPr>
          <w:p w:rsidR="00572609" w:rsidRPr="000933D5" w:rsidRDefault="00EF2D8C" w:rsidP="007F0DF3">
            <w:pPr>
              <w:spacing w:before="60" w:after="60"/>
              <w:rPr>
                <w:rFonts w:ascii="Trebuchet MS" w:hAnsi="Trebuchet MS"/>
                <w:b/>
                <w:color w:val="000000"/>
                <w:szCs w:val="22"/>
              </w:rPr>
            </w:pPr>
            <w:r>
              <w:rPr>
                <w:rFonts w:ascii="Trebuchet MS" w:hAnsi="Trebuchet MS"/>
                <w:b/>
                <w:color w:val="000000"/>
                <w:sz w:val="18"/>
                <w:szCs w:val="18"/>
              </w:rPr>
              <w:t>Comments and agreement from tutor-assessor</w:t>
            </w:r>
          </w:p>
        </w:tc>
      </w:tr>
      <w:tr w:rsidR="00572609" w:rsidRPr="000933D5">
        <w:trPr>
          <w:trHeight w:val="843"/>
          <w:jc w:val="center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:rsidR="00BC3199" w:rsidRPr="00EF2D8C" w:rsidRDefault="00BC3199" w:rsidP="007B4457">
            <w:pPr>
              <w:spacing w:before="120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 xml:space="preserve">Is the learner taking this project as part of the Diploma? 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>Yes/No</w:t>
            </w:r>
          </w:p>
          <w:p w:rsidR="00BC3199" w:rsidRPr="007B4457" w:rsidRDefault="00BC3199" w:rsidP="00BC319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BC3199" w:rsidRPr="00EF2D8C" w:rsidRDefault="00BC3199" w:rsidP="00BC319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>If yes, which Diploma are they taking?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______________________________________________</w:t>
            </w:r>
          </w:p>
          <w:p w:rsidR="00BC3199" w:rsidRPr="007B4457" w:rsidRDefault="00BC3199" w:rsidP="00BC319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BC3199" w:rsidRPr="000933D5" w:rsidRDefault="00BC3199" w:rsidP="00BC319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 xml:space="preserve">Comments (optional): </w:t>
            </w:r>
          </w:p>
          <w:p w:rsidR="00BC3199" w:rsidRDefault="00BC319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BC3199" w:rsidRDefault="00BC319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BC3199" w:rsidRDefault="00BC319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3640C" w:rsidRDefault="00E3640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Is </w:t>
            </w:r>
            <w:r w:rsidR="00A84E35">
              <w:rPr>
                <w:rFonts w:ascii="Trebuchet MS" w:hAnsi="Trebuchet MS"/>
                <w:color w:val="000000"/>
                <w:sz w:val="18"/>
                <w:szCs w:val="18"/>
              </w:rPr>
              <w:t>project derived from work which has been/will be submitted for another qualification?</w:t>
            </w:r>
            <w:r w:rsidR="007B4457" w:rsidRPr="00EF2D8C">
              <w:rPr>
                <w:rFonts w:ascii="Trebuchet MS" w:hAnsi="Trebuchet MS"/>
                <w:color w:val="000000"/>
                <w:sz w:val="18"/>
                <w:szCs w:val="18"/>
              </w:rPr>
              <w:t xml:space="preserve"> 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      </w:t>
            </w:r>
            <w:r w:rsidR="007B4457" w:rsidRPr="00EF2D8C">
              <w:rPr>
                <w:rFonts w:ascii="Trebuchet MS" w:hAnsi="Trebuchet MS"/>
                <w:color w:val="000000"/>
                <w:sz w:val="18"/>
                <w:szCs w:val="18"/>
              </w:rPr>
              <w:t>Yes/No</w:t>
            </w:r>
          </w:p>
          <w:p w:rsidR="00A84E35" w:rsidRPr="007B4457" w:rsidRDefault="00A84E35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  <w:p w:rsidR="00A84E35" w:rsidRDefault="00A84E35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Which qualification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(title and unit)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>?</w:t>
            </w:r>
            <w:r w:rsidR="007B4457">
              <w:rPr>
                <w:rFonts w:ascii="Trebuchet MS" w:hAnsi="Trebuchet MS"/>
                <w:color w:val="000000"/>
                <w:sz w:val="18"/>
                <w:szCs w:val="18"/>
              </w:rPr>
              <w:t xml:space="preserve">      _______________________________________________</w:t>
            </w:r>
          </w:p>
          <w:p w:rsidR="00E3640C" w:rsidRDefault="00E3640C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A84E35" w:rsidRPr="00EF2D8C" w:rsidRDefault="00A84E35" w:rsidP="00A84E35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F2D8C">
              <w:rPr>
                <w:rFonts w:ascii="Trebuchet MS" w:hAnsi="Trebuchet MS"/>
                <w:color w:val="000000"/>
                <w:sz w:val="18"/>
                <w:szCs w:val="18"/>
              </w:rPr>
              <w:t>Comments (optional):</w:t>
            </w:r>
          </w:p>
          <w:p w:rsidR="00A84E35" w:rsidRDefault="00A84E35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BC3199" w:rsidRDefault="00BC3199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Pr="000933D5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 xml:space="preserve">I confirm that the project is </w:t>
            </w:r>
            <w:r w:rsidR="00BC3199">
              <w:rPr>
                <w:rFonts w:ascii="Trebuchet MS" w:hAnsi="Trebuchet MS"/>
                <w:color w:val="000000"/>
                <w:sz w:val="18"/>
                <w:szCs w:val="18"/>
              </w:rPr>
              <w:t xml:space="preserve">not </w:t>
            </w:r>
            <w:r w:rsidR="00A84E35">
              <w:rPr>
                <w:rFonts w:ascii="Trebuchet MS" w:hAnsi="Trebuchet MS"/>
                <w:color w:val="000000"/>
                <w:sz w:val="18"/>
                <w:szCs w:val="18"/>
              </w:rPr>
              <w:t xml:space="preserve">work which has been or will be submitted for another qualification and is </w:t>
            </w: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appropriate.</w:t>
            </w:r>
          </w:p>
          <w:p w:rsidR="00EF2D8C" w:rsidRPr="000933D5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BC3199" w:rsidRDefault="00BC3199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EF2D8C" w:rsidRPr="000933D5" w:rsidRDefault="00EF2D8C" w:rsidP="00EF2D8C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lastRenderedPageBreak/>
              <w:t>Agreed: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>(name)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 xml:space="preserve">                                      </w:t>
            </w: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(date)</w:t>
            </w:r>
          </w:p>
          <w:p w:rsidR="00572609" w:rsidRPr="000933D5" w:rsidRDefault="00572609" w:rsidP="00572609">
            <w:pPr>
              <w:rPr>
                <w:rFonts w:ascii="Trebuchet MS" w:hAnsi="Trebuchet MS"/>
                <w:color w:val="000000"/>
                <w:szCs w:val="22"/>
              </w:rPr>
            </w:pPr>
          </w:p>
        </w:tc>
      </w:tr>
      <w:tr w:rsidR="00572609" w:rsidRPr="000933D5">
        <w:trPr>
          <w:trHeight w:val="165"/>
          <w:jc w:val="center"/>
        </w:trPr>
        <w:tc>
          <w:tcPr>
            <w:tcW w:w="9747" w:type="dxa"/>
            <w:gridSpan w:val="2"/>
            <w:shd w:val="clear" w:color="auto" w:fill="D9D9D9"/>
          </w:tcPr>
          <w:p w:rsidR="00572609" w:rsidRPr="000933D5" w:rsidRDefault="00572609" w:rsidP="007F0DF3">
            <w:pPr>
              <w:spacing w:before="60" w:after="60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</w:rPr>
              <w:lastRenderedPageBreak/>
              <w:t>C</w:t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 xml:space="preserve">omments </w:t>
            </w:r>
            <w:r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 xml:space="preserve">and agreement </w:t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>from p</w:t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>roject proposal checker</w:t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Pr="000933D5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</w:p>
        </w:tc>
      </w:tr>
      <w:tr w:rsidR="00572609" w:rsidRPr="000933D5">
        <w:trPr>
          <w:trHeight w:val="870"/>
          <w:jc w:val="center"/>
        </w:trPr>
        <w:tc>
          <w:tcPr>
            <w:tcW w:w="9747" w:type="dxa"/>
            <w:gridSpan w:val="2"/>
          </w:tcPr>
          <w:p w:rsidR="00572609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 xml:space="preserve">Comments (optional): </w:t>
            </w:r>
          </w:p>
          <w:p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I confirm that the project is appropriate.</w:t>
            </w:r>
          </w:p>
          <w:p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:rsidR="00572609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Agreed: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>(name)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ab/>
              <w:t xml:space="preserve">          </w:t>
            </w:r>
            <w:r w:rsidRPr="000933D5">
              <w:rPr>
                <w:rFonts w:ascii="Trebuchet MS" w:hAnsi="Trebuchet MS"/>
                <w:color w:val="000000"/>
                <w:sz w:val="18"/>
                <w:szCs w:val="18"/>
              </w:rPr>
              <w:t>(date)</w:t>
            </w:r>
          </w:p>
          <w:p w:rsidR="00572609" w:rsidRPr="000933D5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</w:tc>
      </w:tr>
    </w:tbl>
    <w:p w:rsidR="00572609" w:rsidRDefault="00572609"/>
    <w:sectPr w:rsidR="00572609" w:rsidSect="007F0DF3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99685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484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4EA2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BA9F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528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DE2F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A873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DEE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A6D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745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3099D"/>
    <w:multiLevelType w:val="hybridMultilevel"/>
    <w:tmpl w:val="EB7EF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9922E2"/>
    <w:multiLevelType w:val="hybridMultilevel"/>
    <w:tmpl w:val="FAFAEC08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04292A"/>
    <w:multiLevelType w:val="hybridMultilevel"/>
    <w:tmpl w:val="8EFCC63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705496"/>
    <w:multiLevelType w:val="hybridMultilevel"/>
    <w:tmpl w:val="63A0788C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66D25"/>
    <w:multiLevelType w:val="hybridMultilevel"/>
    <w:tmpl w:val="C8842C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6362C6"/>
    <w:multiLevelType w:val="hybridMultilevel"/>
    <w:tmpl w:val="A39E5F84"/>
    <w:lvl w:ilvl="0" w:tplc="94CE198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22F7D"/>
    <w:multiLevelType w:val="hybridMultilevel"/>
    <w:tmpl w:val="8EB2B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3518E"/>
    <w:multiLevelType w:val="hybridMultilevel"/>
    <w:tmpl w:val="1F487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D38D9"/>
    <w:multiLevelType w:val="hybridMultilevel"/>
    <w:tmpl w:val="5CAA3A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F9082C"/>
    <w:multiLevelType w:val="hybridMultilevel"/>
    <w:tmpl w:val="6914B17E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3499D"/>
    <w:multiLevelType w:val="hybridMultilevel"/>
    <w:tmpl w:val="BB0C71C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C508A5"/>
    <w:multiLevelType w:val="hybridMultilevel"/>
    <w:tmpl w:val="0F82588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0A6FFE"/>
    <w:multiLevelType w:val="hybridMultilevel"/>
    <w:tmpl w:val="3C62E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858BA"/>
    <w:multiLevelType w:val="hybridMultilevel"/>
    <w:tmpl w:val="516E5A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E25E79"/>
    <w:multiLevelType w:val="hybridMultilevel"/>
    <w:tmpl w:val="3384B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C6B03"/>
    <w:multiLevelType w:val="hybridMultilevel"/>
    <w:tmpl w:val="81ECD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B7732"/>
    <w:multiLevelType w:val="hybridMultilevel"/>
    <w:tmpl w:val="1C3EFEB2"/>
    <w:lvl w:ilvl="0" w:tplc="5AFAB1D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E063F"/>
    <w:multiLevelType w:val="hybridMultilevel"/>
    <w:tmpl w:val="3BE2CFA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9"/>
  </w:num>
  <w:num w:numId="14">
    <w:abstractNumId w:val="15"/>
  </w:num>
  <w:num w:numId="15">
    <w:abstractNumId w:val="26"/>
  </w:num>
  <w:num w:numId="16">
    <w:abstractNumId w:val="17"/>
  </w:num>
  <w:num w:numId="17">
    <w:abstractNumId w:val="27"/>
  </w:num>
  <w:num w:numId="18">
    <w:abstractNumId w:val="12"/>
  </w:num>
  <w:num w:numId="19">
    <w:abstractNumId w:val="18"/>
  </w:num>
  <w:num w:numId="20">
    <w:abstractNumId w:val="14"/>
  </w:num>
  <w:num w:numId="21">
    <w:abstractNumId w:val="23"/>
  </w:num>
  <w:num w:numId="22">
    <w:abstractNumId w:val="22"/>
  </w:num>
  <w:num w:numId="23">
    <w:abstractNumId w:val="24"/>
  </w:num>
  <w:num w:numId="24">
    <w:abstractNumId w:val="16"/>
  </w:num>
  <w:num w:numId="25">
    <w:abstractNumId w:val="10"/>
  </w:num>
  <w:num w:numId="26">
    <w:abstractNumId w:val="25"/>
  </w:num>
  <w:num w:numId="27">
    <w:abstractNumId w:val="2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2609"/>
    <w:rsid w:val="00077D08"/>
    <w:rsid w:val="00123923"/>
    <w:rsid w:val="001F6D4D"/>
    <w:rsid w:val="002235D5"/>
    <w:rsid w:val="0023236D"/>
    <w:rsid w:val="00337400"/>
    <w:rsid w:val="00382C84"/>
    <w:rsid w:val="003877AA"/>
    <w:rsid w:val="003E418F"/>
    <w:rsid w:val="003F1C2C"/>
    <w:rsid w:val="00432BE0"/>
    <w:rsid w:val="00572609"/>
    <w:rsid w:val="005F1793"/>
    <w:rsid w:val="00612619"/>
    <w:rsid w:val="00615B42"/>
    <w:rsid w:val="00732EB1"/>
    <w:rsid w:val="0079052B"/>
    <w:rsid w:val="007B4457"/>
    <w:rsid w:val="007B584B"/>
    <w:rsid w:val="007F0DF3"/>
    <w:rsid w:val="009403E9"/>
    <w:rsid w:val="00A36B41"/>
    <w:rsid w:val="00A5409D"/>
    <w:rsid w:val="00A84E35"/>
    <w:rsid w:val="00A96AAF"/>
    <w:rsid w:val="00B0525F"/>
    <w:rsid w:val="00B0740A"/>
    <w:rsid w:val="00B540DE"/>
    <w:rsid w:val="00BC3199"/>
    <w:rsid w:val="00BC401D"/>
    <w:rsid w:val="00BD7F0D"/>
    <w:rsid w:val="00BF4E5A"/>
    <w:rsid w:val="00C03A4C"/>
    <w:rsid w:val="00C7113C"/>
    <w:rsid w:val="00D37440"/>
    <w:rsid w:val="00D376A4"/>
    <w:rsid w:val="00D74D66"/>
    <w:rsid w:val="00DD4BCE"/>
    <w:rsid w:val="00E3640C"/>
    <w:rsid w:val="00E93CF1"/>
    <w:rsid w:val="00ED4E3F"/>
    <w:rsid w:val="00EE7628"/>
    <w:rsid w:val="00EF2D8C"/>
    <w:rsid w:val="00F37EFF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388AC45"/>
  <w15:chartTrackingRefBased/>
  <w15:docId w15:val="{BB536DA3-D2B0-44C8-B36F-DCC10485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609"/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3" w:color="auto"/>
        <w:bottom w:val="single" w:sz="4" w:space="3" w:color="auto"/>
      </w:pBdr>
      <w:spacing w:after="240"/>
      <w:outlineLvl w:val="0"/>
    </w:pPr>
    <w:rPr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spacing w:after="120"/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60"/>
      <w:outlineLvl w:val="4"/>
    </w:pPr>
  </w:style>
  <w:style w:type="paragraph" w:styleId="Heading6">
    <w:name w:val="heading 6"/>
    <w:basedOn w:val="Normal"/>
    <w:next w:val="Normal"/>
    <w:qFormat/>
    <w:pPr>
      <w:keepNext/>
      <w:spacing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after="6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spacing w:after="60"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spacing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-Level-1">
    <w:name w:val="G-Level-1"/>
    <w:basedOn w:val="Normal"/>
    <w:rsid w:val="00572609"/>
    <w:pPr>
      <w:pBdr>
        <w:bottom w:val="single" w:sz="4" w:space="1" w:color="auto"/>
      </w:pBdr>
      <w:spacing w:after="360" w:line="400" w:lineRule="atLeast"/>
    </w:pPr>
    <w:rPr>
      <w:rFonts w:ascii="Trebuchet MS" w:hAnsi="Trebuchet MS"/>
      <w:b/>
      <w:snapToGrid/>
      <w:sz w:val="36"/>
      <w:lang w:eastAsia="en-GB"/>
    </w:rPr>
  </w:style>
  <w:style w:type="paragraph" w:styleId="Title">
    <w:name w:val="Title"/>
    <w:basedOn w:val="Normal"/>
    <w:qFormat/>
    <w:pPr>
      <w:pBdr>
        <w:bottom w:val="single" w:sz="8" w:space="3" w:color="auto"/>
      </w:pBdr>
      <w:spacing w:after="360"/>
      <w:outlineLvl w:val="0"/>
    </w:pPr>
    <w:rPr>
      <w:b/>
      <w:kern w:val="28"/>
      <w:sz w:val="3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Emphasis">
    <w:name w:val="Emphasis"/>
    <w:basedOn w:val="DefaultParagraphFont"/>
    <w:qFormat/>
    <w:rPr>
      <w:i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Pr>
      <w:sz w:val="18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Subtitle">
    <w:name w:val="Subtitle"/>
    <w:basedOn w:val="Normal"/>
    <w:qFormat/>
    <w:pPr>
      <w:spacing w:after="60"/>
      <w:outlineLvl w:val="1"/>
    </w:pPr>
    <w:rPr>
      <w:sz w:val="28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6"/>
    </w:rPr>
  </w:style>
  <w:style w:type="paragraph" w:styleId="TOC1">
    <w:name w:val="toc 1"/>
    <w:basedOn w:val="Normal"/>
    <w:next w:val="Normal"/>
    <w:autoRedefine/>
    <w:semiHidden/>
    <w:pPr>
      <w:tabs>
        <w:tab w:val="left" w:pos="425"/>
        <w:tab w:val="right" w:leader="dot" w:pos="9072"/>
      </w:tabs>
      <w:spacing w:before="60" w:after="60"/>
    </w:pPr>
    <w:rPr>
      <w:b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072"/>
      </w:tabs>
      <w:spacing w:after="60"/>
      <w:ind w:left="329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072"/>
      </w:tabs>
      <w:spacing w:after="60"/>
      <w:ind w:left="493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072"/>
      </w:tabs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2"/>
      </w:tabs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072"/>
      </w:tabs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072"/>
      </w:tabs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072"/>
      </w:tabs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72"/>
      </w:tabs>
      <w:ind w:left="1760"/>
    </w:pPr>
    <w:rPr>
      <w:sz w:val="18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character" w:styleId="PageNumber">
    <w:name w:val="page number"/>
    <w:basedOn w:val="DefaultParagraphFont"/>
    <w:rPr>
      <w:rFonts w:ascii="Trebuchet MS" w:hAnsi="Trebuchet MS"/>
      <w:sz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18"/>
    </w:rPr>
  </w:style>
  <w:style w:type="paragraph" w:styleId="FootnoteText">
    <w:name w:val="footnote text"/>
    <w:basedOn w:val="Normal"/>
    <w:semiHidden/>
    <w:rPr>
      <w:sz w:val="18"/>
    </w:rPr>
  </w:style>
  <w:style w:type="paragraph" w:styleId="EndnoteText">
    <w:name w:val="endnote text"/>
    <w:basedOn w:val="Normal"/>
    <w:semiHidden/>
    <w:rPr>
      <w:sz w:val="18"/>
    </w:rPr>
  </w:style>
  <w:style w:type="paragraph" w:styleId="Closing">
    <w:name w:val="Closing"/>
    <w:basedOn w:val="Normal"/>
    <w:pPr>
      <w:ind w:left="4252"/>
    </w:pPr>
  </w:style>
  <w:style w:type="paragraph" w:customStyle="1" w:styleId="text">
    <w:name w:val="text"/>
    <w:basedOn w:val="Normal"/>
    <w:rsid w:val="00572609"/>
    <w:pPr>
      <w:spacing w:before="60" w:after="60" w:line="260" w:lineRule="atLeast"/>
    </w:pPr>
    <w:rPr>
      <w:snapToGrid/>
    </w:rPr>
  </w:style>
  <w:style w:type="paragraph" w:customStyle="1" w:styleId="g-hb2-guide">
    <w:name w:val="g-hb2-guide"/>
    <w:basedOn w:val="Normal"/>
    <w:rsid w:val="00572609"/>
    <w:pPr>
      <w:keepNext/>
      <w:spacing w:before="160" w:after="160" w:line="280" w:lineRule="atLeast"/>
    </w:pPr>
    <w:rPr>
      <w:rFonts w:ascii="Trebuchet MS" w:hAnsi="Trebuchet MS"/>
      <w:b/>
      <w:snapToGrid/>
      <w:color w:val="000000"/>
      <w:sz w:val="24"/>
    </w:rPr>
  </w:style>
  <w:style w:type="paragraph" w:styleId="BalloonText">
    <w:name w:val="Balloon Text"/>
    <w:basedOn w:val="Normal"/>
    <w:semiHidden/>
    <w:rsid w:val="002323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09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dexcel Awards Document" ma:contentTypeID="0x010100D129E1B63BC1407996C620A6AB9F57F4009D8DC2734E6E874E8000AD8B4D273AB8008EA4DFD78B0F2E48A5B80F24A6343AF3" ma:contentTypeVersion="59" ma:contentTypeDescription="Awards Document Library" ma:contentTypeScope="" ma:versionID="6013aa49c1e6a29a294dd9a4ef834a83">
  <xsd:schema xmlns:xsd="http://www.w3.org/2001/XMLSchema" xmlns:p="http://schemas.microsoft.com/office/2006/metadata/properties" xmlns:ns1="http://schemas.microsoft.com/sharepoint/v3" xmlns:ns2="4c501d1c-d0cb-4970-a682-ee985b543f13" xmlns:ns3="e94efada-39cf-4b05-a032-faec700f7018" targetNamespace="http://schemas.microsoft.com/office/2006/metadata/properties" ma:root="true" ma:fieldsID="fa7065d5d696f61811feba2594572535" ns1:_="" ns2:_="" ns3:_="">
    <xsd:import namespace="http://schemas.microsoft.com/sharepoint/v3"/>
    <xsd:import namespace="4c501d1c-d0cb-4970-a682-ee985b543f13"/>
    <xsd:import namespace="e94efada-39cf-4b05-a032-faec700f7018"/>
    <xsd:element name="properties">
      <xsd:complexType>
        <xsd:sequence>
          <xsd:element name="documentManagement">
            <xsd:complexType>
              <xsd:all>
                <xsd:element ref="ns1:DisplayName" minOccurs="0"/>
                <xsd:element ref="ns1:DocumentType" minOccurs="0"/>
                <xsd:element ref="ns2:Summary" minOccurs="0"/>
                <xsd:element ref="ns2:StartDate1" minOccurs="0"/>
                <xsd:element ref="ns1:QualFamily" minOccurs="0"/>
                <xsd:element ref="ns1:QualSubject" minOccurs="0"/>
                <xsd:element ref="ns1:SpecificationCode" minOccurs="0"/>
                <xsd:element ref="ns1:Abstract" minOccurs="0"/>
                <xsd:element ref="ns3:StrapLine" minOccurs="0"/>
                <xsd:element ref="ns1:EmailAlerts" minOccurs="0"/>
                <xsd:element ref="ns1:Country" minOccurs="0"/>
                <xsd:element ref="ns2:DoNotAlert" minOccurs="0"/>
                <xsd:element ref="ns1:PublicationNumber" minOccurs="0"/>
                <xsd:element ref="ns1:AwardCategory1" minOccurs="0"/>
                <xsd:element ref="ns1:ReferenceMonth" minOccurs="0"/>
                <xsd:element ref="ns1:ReferenceYear" minOccurs="0"/>
                <xsd:element ref="ns1:WorkCountry" minOccurs="0"/>
                <xsd:element ref="ns1:Audience" minOccurs="0"/>
                <xsd:element ref="ns2:Series" minOccurs="0"/>
                <xsd:element ref="ns2:New_x0020_Column" minOccurs="0"/>
                <xsd:element ref="ns2:Subject_x0020_Tag" minOccurs="0"/>
                <xsd:element ref="ns2:We_x0020_Recommend" minOccurs="0"/>
                <xsd:element ref="ns2:Archived" minOccurs="0"/>
                <xsd:element ref="ns2:Unit" minOccurs="0"/>
                <xsd:element ref="ns2:Third_x0020_level_x0020_filter" minOccurs="0"/>
                <xsd:element ref="ns2:Subsubject" minOccurs="0"/>
                <xsd:element ref="ns2:Subjectarea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DisplayName" ma:index="1" nillable="true" ma:displayName="Group Name" ma:description="Second level filter in the document search on the qualification pages" ma:hidden="true" ma:internalName="DisplayName" ma:readOnly="false">
      <xsd:simpleType>
        <xsd:restriction base="dms:Text"/>
      </xsd:simpleType>
    </xsd:element>
    <xsd:element name="DocumentType" ma:index="3" nillable="true" ma:displayName="Document Type" ma:description="Top level filter in the document search on the qualification pages" ma:hidden="true" ma:internalName="DocumentType">
      <xsd:simpleType>
        <xsd:restriction base="dms:Text"/>
      </xsd:simpleType>
    </xsd:element>
    <xsd:element name="QualFamily" ma:index="6" nillable="true" ma:displayName="Qualification Family" ma:description="Qualification Family" ma:hidden="true" ma:internalName="QualFamily">
      <xsd:simpleType>
        <xsd:restriction base="dms:Text"/>
      </xsd:simpleType>
    </xsd:element>
    <xsd:element name="QualSubject" ma:index="7" nillable="true" ma:displayName="Qualification Subject" ma:description="Qualification Subject" ma:hidden="true" ma:internalName="QualSubject">
      <xsd:simpleType>
        <xsd:restriction base="dms:Text"/>
      </xsd:simpleType>
    </xsd:element>
    <xsd:element name="SpecificationCode" ma:index="8" nillable="true" ma:displayName="Specification Code" ma:description="Unique value assigned to each qualification subject" ma:hidden="true" ma:internalName="SpecificationCode">
      <xsd:simpleType>
        <xsd:restriction base="dms:Text"/>
      </xsd:simpleType>
    </xsd:element>
    <xsd:element name="Abstract" ma:index="9" nillable="true" ma:displayName="Abstract" ma:description="Abstract text" ma:hidden="true" ma:internalName="Abstract" ma:readOnly="false">
      <xsd:simpleType>
        <xsd:restriction base="dms:Note"/>
      </xsd:simpleType>
    </xsd:element>
    <xsd:element name="EmailAlerts" ma:index="11" nillable="true" ma:displayName="EMail Alerts" ma:description="Text to be included in e-mail alerts" ma:hidden="true" ma:internalName="EmailAlerts">
      <xsd:simpleType>
        <xsd:restriction base="dms:Note"/>
      </xsd:simpleType>
    </xsd:element>
    <xsd:element name="Country" ma:index="12" nillable="true" ma:displayName="Country" ma:description="Country" ma:hidden="true" ma:internalName="Country" ma:readOnly="false">
      <xsd:simpleType>
        <xsd:restriction base="dms:Text"/>
      </xsd:simpleType>
    </xsd:element>
    <xsd:element name="PublicationNumber" ma:index="14" nillable="true" ma:displayName="Publication Number" ma:description="Publication Number" ma:hidden="true" ma:internalName="PublicationNumber" ma:readOnly="false">
      <xsd:simpleType>
        <xsd:restriction base="dms:Text"/>
      </xsd:simpleType>
    </xsd:element>
    <xsd:element name="AwardCategory1" ma:index="15" nillable="true" ma:displayName="Award Category 1" ma:description="Award Category 1" ma:hidden="true" ma:internalName="AwardCategory1" ma:readOnly="false">
      <xsd:simpleType>
        <xsd:restriction base="dms:Text"/>
      </xsd:simpleType>
    </xsd:element>
    <xsd:element name="ReferenceMonth" ma:index="16" nillable="true" ma:displayName="Reference Month" ma:description="Reference Month" ma:hidden="true" ma:internalName="ReferenceMonth" ma:readOnly="false">
      <xsd:simpleType>
        <xsd:restriction base="dms:Text"/>
      </xsd:simpleType>
    </xsd:element>
    <xsd:element name="ReferenceYear" ma:index="17" nillable="true" ma:displayName="Reference Year" ma:description="Reference Year" ma:hidden="true" ma:internalName="ReferenceYear" ma:readOnly="false">
      <xsd:simpleType>
        <xsd:restriction base="dms:Text"/>
      </xsd:simpleType>
    </xsd:element>
    <xsd:element name="WorkCountry" ma:index="19" nillable="true" ma:displayName="Country/Region" ma:hidden="true" ma:internalName="WorkCountry" ma:readOnly="false">
      <xsd:simpleType>
        <xsd:restriction base="dms:Text"/>
      </xsd:simpleType>
    </xsd:element>
    <xsd:element name="Audience" ma:index="26" nillable="true" ma:displayName="Target Audiences" ma:description="" ma:internalName="Audienc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4c501d1c-d0cb-4970-a682-ee985b543f13" elementFormDefault="qualified">
    <xsd:import namespace="http://schemas.microsoft.com/office/2006/documentManagement/types"/>
    <xsd:element name="Summary" ma:index="4" nillable="true" ma:displayName="Summary" ma:internalName="Summary">
      <xsd:simpleType>
        <xsd:restriction base="dms:Note"/>
      </xsd:simpleType>
    </xsd:element>
    <xsd:element name="StartDate1" ma:index="5" nillable="true" ma:displayName="StartDate" ma:default="[today]" ma:format="DateOnly" ma:internalName="StartDate1">
      <xsd:simpleType>
        <xsd:restriction base="dms:DateTime"/>
      </xsd:simpleType>
    </xsd:element>
    <xsd:element name="DoNotAlert" ma:index="13" nillable="true" ma:displayName="DoNotAlert" ma:default="1" ma:internalName="DoNotAlert">
      <xsd:simpleType>
        <xsd:restriction base="dms:Boolean"/>
      </xsd:simpleType>
    </xsd:element>
    <xsd:element name="Series" ma:index="27" nillable="true" ma:displayName="Exam Series" ma:internalName="Series" ma:readOnly="false">
      <xsd:simpleType>
        <xsd:restriction base="dms:Text">
          <xsd:maxLength value="255"/>
        </xsd:restriction>
      </xsd:simpleType>
    </xsd:element>
    <xsd:element name="New_x0020_Column" ma:index="28" nillable="true" ma:displayName="New Column" ma:hidden="true" ma:internalName="New_x0020_Column" ma:readOnly="false">
      <xsd:simpleType>
        <xsd:restriction base="dms:Text">
          <xsd:maxLength value="255"/>
        </xsd:restriction>
      </xsd:simpleType>
    </xsd:element>
    <xsd:element name="Subject_x0020_Tag" ma:index="29" nillable="true" ma:displayName="Subject Tag" ma:description="Determines on which subject or sector page the content will appear" ma:list="{f9e4f496-8e7b-4c7b-adf5-5808d551ca2d}" ma:internalName="Subject_x0020_Tag" ma:showField="Title" ma:web="4c501d1c-d0cb-4970-a682-ee985b543f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We_x0020_Recommend" ma:index="30" nillable="true" ma:displayName="We Recommend" ma:internalName="We_x0020_Recommend">
      <xsd:simpleType>
        <xsd:restriction base="dms:Number"/>
      </xsd:simpleType>
    </xsd:element>
    <xsd:element name="Archived" ma:index="31" nillable="true" ma:displayName="Archived" ma:default="0" ma:internalName="Archived">
      <xsd:simpleType>
        <xsd:restriction base="dms:Boolean"/>
      </xsd:simpleType>
    </xsd:element>
    <xsd:element name="Unit" ma:index="32" nillable="true" ma:displayName="Unit" ma:internalName="Unit">
      <xsd:simpleType>
        <xsd:restriction base="dms:Text">
          <xsd:maxLength value="255"/>
        </xsd:restriction>
      </xsd:simpleType>
    </xsd:element>
    <xsd:element name="Third_x0020_level_x0020_filter" ma:index="33" nillable="true" ma:displayName="Third level filter" ma:internalName="Third_x0020_level_x0020_filter">
      <xsd:simpleType>
        <xsd:restriction base="dms:Text">
          <xsd:maxLength value="255"/>
        </xsd:restriction>
      </xsd:simpleType>
    </xsd:element>
    <xsd:element name="Subsubject" ma:index="34" nillable="true" ma:displayName="Subsubject" ma:internalName="Subsubject">
      <xsd:simpleType>
        <xsd:restriction base="dms:Text">
          <xsd:maxLength value="255"/>
        </xsd:restriction>
      </xsd:simpleType>
    </xsd:element>
    <xsd:element name="Subjectarea" ma:index="35" nillable="true" ma:displayName="Subjectarea" ma:internalName="Subjectarea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e94efada-39cf-4b05-a032-faec700f7018" elementFormDefault="qualified">
    <xsd:import namespace="http://schemas.microsoft.com/office/2006/documentManagement/types"/>
    <xsd:element name="StrapLine" ma:index="10" nillable="true" ma:displayName="Alert Text" ma:internalName="StrapLin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 ma:index="1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http://schemas.microsoft.com/sharepoint/v3">Coursework submission forms</DocumentType>
    <Subsubject xmlns="4c501d1c-d0cb-4970-a682-ee985b543f13" xsi:nil="true"/>
    <Subjectarea xmlns="4c501d1c-d0cb-4970-a682-ee985b543f13" xsi:nil="true"/>
    <Summary xmlns="4c501d1c-d0cb-4970-a682-ee985b543f13">
&lt;div&gt;Candidates should use this document to confirm their title for the project along with the main objectives for the Project and the reasons why they selected this title.&lt;/div&gt;
</Summary>
    <Abstract xmlns="http://schemas.microsoft.com/sharepoint/v3" xsi:nil="true"/>
    <PublicationNumber xmlns="http://schemas.microsoft.com/sharepoint/v3" xsi:nil="true"/>
    <EmailAlerts xmlns="http://schemas.microsoft.com/sharepoint/v3" xsi:nil="true"/>
    <DisplayName xmlns="http://schemas.microsoft.com/sharepoint/v3">Project proposal form</DisplayName>
    <Subject_x0020_Tag xmlns="4c501d1c-d0cb-4970-a682-ee985b543f13"/>
    <QualSubject xmlns="http://schemas.microsoft.com/sharepoint/v3">Level 3</QualSubject>
    <StrapLine xmlns="e94efada-39cf-4b05-a032-faec700f7018">Project Qualification - Level 3 - Project proposal form</StrapLine>
    <Series xmlns="4c501d1c-d0cb-4970-a682-ee985b543f13" xsi:nil="true"/>
    <Unit xmlns="4c501d1c-d0cb-4970-a682-ee985b543f13" xsi:nil="true"/>
    <SpecificationCode xmlns="http://schemas.microsoft.com/sharepoint/v3">project3</SpecificationCode>
    <AwardCategory1 xmlns="http://schemas.microsoft.com/sharepoint/v3" xsi:nil="true"/>
    <StartDate1 xmlns="4c501d1c-d0cb-4970-a682-ee985b543f13">2009-12-02T00:00:00+00:00</StartDate1>
    <QualFamily xmlns="http://schemas.microsoft.com/sharepoint/v3">Project Qualification</QualFamily>
    <Audience xmlns="http://schemas.microsoft.com/sharepoint/v3" xsi:nil="true"/>
    <Archived xmlns="4c501d1c-d0cb-4970-a682-ee985b543f13">false</Archived>
    <We_x0020_Recommend xmlns="4c501d1c-d0cb-4970-a682-ee985b543f13" xsi:nil="true"/>
    <Third_x0020_level_x0020_filter xmlns="4c501d1c-d0cb-4970-a682-ee985b543f13" xsi:nil="true"/>
    <WorkCountry xmlns="http://schemas.microsoft.com/sharepoint/v3" xsi:nil="true"/>
    <New_x0020_Column xmlns="4c501d1c-d0cb-4970-a682-ee985b543f13" xsi:nil="true"/>
    <Country xmlns="http://schemas.microsoft.com/sharepoint/v3" xsi:nil="true"/>
    <DoNotAlert xmlns="4c501d1c-d0cb-4970-a682-ee985b543f13">true</DoNotAlert>
    <ReferenceMonth xmlns="http://schemas.microsoft.com/sharepoint/v3" xsi:nil="true"/>
    <ReferenceYear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724BBF-0676-47F4-B2EB-FF173AC819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89058C-3AF6-436F-B0B2-5C5EF8FAC83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4F7346B-C9B4-46F2-A197-903959B3D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501d1c-d0cb-4970-a682-ee985b543f13"/>
    <ds:schemaRef ds:uri="e94efada-39cf-4b05-a032-faec700f701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ACB24D0-A5A2-4D92-A639-1F8125227097}">
  <ds:schemaRefs>
    <ds:schemaRef ds:uri="http://schemas.microsoft.com/office/2006/documentManagement/types"/>
    <ds:schemaRef ds:uri="http://purl.org/dc/terms/"/>
    <ds:schemaRef ds:uri="http://purl.org/dc/dcmitype/"/>
    <ds:schemaRef ds:uri="e94efada-39cf-4b05-a032-faec700f7018"/>
    <ds:schemaRef ds:uri="http://schemas.openxmlformats.org/package/2006/metadata/core-properties"/>
    <ds:schemaRef ds:uri="http://purl.org/dc/elements/1.1/"/>
    <ds:schemaRef ds:uri="http://www.w3.org/XML/1998/namespace"/>
    <ds:schemaRef ds:uri="4c501d1c-d0cb-4970-a682-ee985b543f13"/>
    <ds:schemaRef ds:uri="http://schemas.microsoft.com/sharepoint/v3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form</vt:lpstr>
    </vt:vector>
  </TitlesOfParts>
  <Company>Edexcel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form</dc:title>
  <dc:subject/>
  <dc:creator>Esteban Lanza-Valenciano</dc:creator>
  <cp:keywords/>
  <dc:description/>
  <cp:lastModifiedBy>Esteban Lanza-Valenciano</cp:lastModifiedBy>
  <cp:revision>23</cp:revision>
  <cp:lastPrinted>2008-09-05T11:20:00Z</cp:lastPrinted>
  <dcterms:created xsi:type="dcterms:W3CDTF">2015-04-29T10:08:00Z</dcterms:created>
  <dcterms:modified xsi:type="dcterms:W3CDTF">2018-09-24T12:35:00Z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1315887030</vt:i4>
  </property>
  <property fmtid="{D5CDD505-2E9C-101B-9397-08002B2CF9AE}" pid="3" name="_EmailSubject">
    <vt:lpwstr>Forms for Project level 3</vt:lpwstr>
  </property>
  <property fmtid="{D5CDD505-2E9C-101B-9397-08002B2CF9AE}" pid="4" name="_AuthorEmail">
    <vt:lpwstr>joanna.hayward@edexcel.com</vt:lpwstr>
  </property>
  <property fmtid="{D5CDD505-2E9C-101B-9397-08002B2CF9AE}" pid="5" name="_AuthorEmailDisplayName">
    <vt:lpwstr>Hayward, Joanna</vt:lpwstr>
  </property>
  <property fmtid="{D5CDD505-2E9C-101B-9397-08002B2CF9AE}" pid="6" name="_PreviousAdHocReviewCycleID">
    <vt:i4>-500161393</vt:i4>
  </property>
  <property fmtid="{D5CDD505-2E9C-101B-9397-08002B2CF9AE}" pid="7" name="Grouping">
    <vt:lpwstr/>
  </property>
  <property fmtid="{D5CDD505-2E9C-101B-9397-08002B2CF9AE}" pid="8" name="SubHeading">
    <vt:lpwstr/>
  </property>
  <property fmtid="{D5CDD505-2E9C-101B-9397-08002B2CF9AE}" pid="9" name="IssueNumber">
    <vt:lpwstr/>
  </property>
  <property fmtid="{D5CDD505-2E9C-101B-9397-08002B2CF9AE}" pid="10" name="DocumentDescription">
    <vt:lpwstr/>
  </property>
  <property fmtid="{D5CDD505-2E9C-101B-9397-08002B2CF9AE}" pid="11" name="Channel">
    <vt:lpwstr/>
  </property>
  <property fmtid="{D5CDD505-2E9C-101B-9397-08002B2CF9AE}" pid="12" name="Webtrends">
    <vt:lpwstr/>
  </property>
  <property fmtid="{D5CDD505-2E9C-101B-9397-08002B2CF9AE}" pid="13" name="CMSID">
    <vt:lpwstr/>
  </property>
  <property fmtid="{D5CDD505-2E9C-101B-9397-08002B2CF9AE}" pid="14" name="Role">
    <vt:lpwstr/>
  </property>
  <property fmtid="{D5CDD505-2E9C-101B-9397-08002B2CF9AE}" pid="15" name="AwardCategory2">
    <vt:lpwstr/>
  </property>
  <property fmtid="{D5CDD505-2E9C-101B-9397-08002B2CF9AE}" pid="16" name="DocumentLanguage">
    <vt:lpwstr/>
  </property>
  <property fmtid="{D5CDD505-2E9C-101B-9397-08002B2CF9AE}" pid="17" name="CMSFilename">
    <vt:lpwstr/>
  </property>
  <property fmtid="{D5CDD505-2E9C-101B-9397-08002B2CF9AE}" pid="18" name="ContentType">
    <vt:lpwstr>Edexcel Awards Document</vt:lpwstr>
  </property>
  <property fmtid="{D5CDD505-2E9C-101B-9397-08002B2CF9AE}" pid="19" name="Order">
    <vt:lpwstr>4200.00000000000</vt:lpwstr>
  </property>
  <property fmtid="{D5CDD505-2E9C-101B-9397-08002B2CF9AE}" pid="20" name="_ReviewingToolsShownOnce">
    <vt:lpwstr/>
  </property>
</Properties>
</file>